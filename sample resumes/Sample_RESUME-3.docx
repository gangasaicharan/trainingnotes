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554"/>
        <w:gridCol w:w="710"/>
        <w:gridCol w:w="6389"/>
      </w:tblGrid>
      <w:tr w:rsidR="001B2ABD" w:rsidTr="004E3E9B">
        <w:trPr>
          <w:trHeight w:val="3071"/>
        </w:trPr>
        <w:tc>
          <w:tcPr>
            <w:tcW w:w="3554" w:type="dxa"/>
            <w:vAlign w:val="bottom"/>
          </w:tcPr>
          <w:p w:rsidR="001B2ABD" w:rsidRDefault="001B2ABD" w:rsidP="001B2ABD">
            <w:pPr>
              <w:tabs>
                <w:tab w:val="left" w:pos="990"/>
              </w:tabs>
              <w:jc w:val="center"/>
            </w:pPr>
            <w:r>
              <w:rPr>
                <w:noProof/>
                <w:lang w:val="en-IN" w:eastAsia="en-IN"/>
              </w:rPr>
              <mc:AlternateContent>
                <mc:Choice Requires="wps">
                  <w:drawing>
                    <wp:inline distT="0" distB="0" distL="0" distR="0" wp14:anchorId="12892FB8" wp14:editId="48304DBD">
                      <wp:extent cx="1630680" cy="1528445"/>
                      <wp:effectExtent l="19050" t="19050" r="45720" b="33655"/>
                      <wp:docPr id="2" name="Oval 2" title="Professional Headshot of Man"/>
                      <wp:cNvGraphicFramePr/>
                      <a:graphic xmlns:a="http://schemas.openxmlformats.org/drawingml/2006/main">
                        <a:graphicData uri="http://schemas.microsoft.com/office/word/2010/wordprocessingShape">
                          <wps:wsp>
                            <wps:cNvSpPr/>
                            <wps:spPr>
                              <a:xfrm>
                                <a:off x="0" y="0"/>
                                <a:ext cx="1630680" cy="152844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451EF2" id="Oval 2" o:spid="_x0000_s1026" alt="Title: Professional Headshot of Man" style="width:128.4pt;height:1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" strokecolor="#94b6d2 [3204]" strokeweight="5pt">
                      <v:fill r:id="rId11" o:title="" recolor="t" rotate="t" type="frame"/>
                      <v:stroke joinstyle="miter"/>
                      <w10:anchorlock/>
                    </v:oval>
                  </w:pict>
                </mc:Fallback>
              </mc:AlternateContent>
            </w:r>
          </w:p>
        </w:tc>
        <w:tc>
          <w:tcPr>
            <w:tcW w:w="710" w:type="dxa"/>
          </w:tcPr>
          <w:p w:rsidR="001B2ABD" w:rsidRDefault="001B2ABD" w:rsidP="000C45FF">
            <w:pPr>
              <w:tabs>
                <w:tab w:val="left" w:pos="990"/>
              </w:tabs>
            </w:pPr>
          </w:p>
        </w:tc>
        <w:tc>
          <w:tcPr>
            <w:tcW w:w="6389" w:type="dxa"/>
            <w:vAlign w:val="bottom"/>
          </w:tcPr>
          <w:p w:rsidR="001B2ABD" w:rsidRPr="004E3E9B" w:rsidRDefault="00643937" w:rsidP="001B2ABD">
            <w:pPr>
              <w:pStyle w:val="Title"/>
              <w:rPr>
                <w:sz w:val="52"/>
                <w:szCs w:val="52"/>
              </w:rPr>
            </w:pPr>
            <w:r w:rsidRPr="004E3E9B">
              <w:rPr>
                <w:sz w:val="52"/>
                <w:szCs w:val="52"/>
              </w:rPr>
              <w:t>IHUB TALENT</w:t>
            </w:r>
          </w:p>
          <w:p w:rsidR="001B2ABD" w:rsidRDefault="00643937" w:rsidP="00643937">
            <w:pPr>
              <w:pStyle w:val="Subtitle"/>
            </w:pPr>
            <w:r w:rsidRPr="00985F5F">
              <w:rPr>
                <w:spacing w:val="0"/>
              </w:rPr>
              <w:t>Java Develope</w:t>
            </w:r>
            <w:r w:rsidRPr="00985F5F">
              <w:rPr>
                <w:spacing w:val="24"/>
              </w:rPr>
              <w:t>r</w:t>
            </w:r>
          </w:p>
        </w:tc>
      </w:tr>
      <w:tr w:rsidR="001B2ABD" w:rsidTr="004E3E9B">
        <w:trPr>
          <w:trHeight w:val="4670"/>
        </w:trPr>
        <w:tc>
          <w:tcPr>
            <w:tcW w:w="3554" w:type="dxa"/>
          </w:tcPr>
          <w:p w:rsidR="001B2ABD" w:rsidRDefault="00643937" w:rsidP="00036450">
            <w:pPr>
              <w:pStyle w:val="Heading3"/>
            </w:pPr>
            <w:r>
              <w:t>Objective</w:t>
            </w:r>
          </w:p>
          <w:p w:rsidR="00036450" w:rsidRDefault="00643937" w:rsidP="00643937">
            <w:pPr>
              <w:jc w:val="both"/>
            </w:pPr>
            <w:r w:rsidRPr="00643937">
              <w:t>Looking for a challenging role in a reputable organi</w:t>
            </w:r>
            <w:r>
              <w:t xml:space="preserve">zation to utilize my programming, technical, </w:t>
            </w:r>
            <w:r w:rsidRPr="00643937">
              <w:t>database, and management skills for the growth of the organization as well as to enhance my knowledge about new and emerging trends in the IT sector.</w:t>
            </w:r>
          </w:p>
          <w:p w:rsidR="00036450" w:rsidRDefault="00036450" w:rsidP="00036450"/>
          <w:sdt>
            <w:sdtPr>
              <w:id w:val="-1954003311"/>
              <w:placeholder>
                <w:docPart w:val="2AD3CEAD47D7423E91EF5B653041FAE6"/>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55979F12091F4CC4916825662B260E38"/>
              </w:placeholder>
              <w:temporary/>
              <w:showingPlcHdr/>
              <w15:appearance w15:val="hidden"/>
            </w:sdtPr>
            <w:sdtEndPr/>
            <w:sdtContent>
              <w:p w:rsidR="004D3011" w:rsidRDefault="004D3011" w:rsidP="00392C34">
                <w:pPr>
                  <w:pStyle w:val="NoSpacing"/>
                </w:pPr>
                <w:r w:rsidRPr="00392C34">
                  <w:t>PHONE:</w:t>
                </w:r>
              </w:p>
            </w:sdtContent>
          </w:sdt>
          <w:sdt>
            <w:sdtPr>
              <w:id w:val="-324128318"/>
              <w:placeholder>
                <w:docPart w:val="B64A8A42536447CBBCC9824C82103E05"/>
              </w:placeholder>
              <w:temporary/>
              <w:showingPlcHdr/>
              <w15:appearance w15:val="hidden"/>
            </w:sdtPr>
            <w:sdtEndPr/>
            <w:sdtContent>
              <w:p w:rsidR="004D3011" w:rsidRDefault="004D3011" w:rsidP="00392C34">
                <w:pPr>
                  <w:pStyle w:val="NoSpacing"/>
                </w:pPr>
                <w:r>
                  <w:t>678-555-0103</w:t>
                </w:r>
              </w:p>
            </w:sdtContent>
          </w:sdt>
          <w:sdt>
            <w:sdtPr>
              <w:id w:val="-240260293"/>
              <w:placeholder>
                <w:docPart w:val="573B9FBBA0D648C7A7C1696B1BC7B712"/>
              </w:placeholder>
              <w:temporary/>
              <w:showingPlcHdr/>
              <w15:appearance w15:val="hidden"/>
            </w:sdtPr>
            <w:sdtEndPr/>
            <w:sdtContent>
              <w:p w:rsidR="004D3011" w:rsidRDefault="004D3011" w:rsidP="00392C34">
                <w:pPr>
                  <w:pStyle w:val="NoSpacing"/>
                </w:pPr>
                <w:r w:rsidRPr="00392C34">
                  <w:t>EMAIL:</w:t>
                </w:r>
              </w:p>
            </w:sdtContent>
          </w:sdt>
          <w:sdt>
            <w:sdtPr>
              <w:id w:val="-1223903890"/>
              <w:placeholder>
                <w:docPart w:val="C380C73B87614588A0B59EF1F10384E4"/>
              </w:placeholder>
              <w:temporary/>
              <w:showingPlcHdr/>
              <w15:appearance w15:val="hidden"/>
            </w:sdtPr>
            <w:sdtEndPr>
              <w:rPr>
                <w:rStyle w:val="Hyperlink"/>
                <w:color w:val="B85A22" w:themeColor="accent2" w:themeShade="BF"/>
                <w:u w:val="single"/>
              </w:rPr>
            </w:sdtEndPr>
            <w:sdtContent>
              <w:p w:rsidR="00036450" w:rsidRPr="00E4381A" w:rsidRDefault="00E4381A" w:rsidP="00392C34">
                <w:pPr>
                  <w:pStyle w:val="NoSpacing"/>
                  <w:rPr>
                    <w:rStyle w:val="Hyperlink"/>
                  </w:rPr>
                </w:pPr>
                <w:r w:rsidRPr="00E4381A">
                  <w:rPr>
                    <w:rStyle w:val="Hyperlink"/>
                  </w:rPr>
                  <w:t>someone@example.com</w:t>
                </w:r>
                <w:hyperlink r:id="rId12" w:history="1"/>
              </w:p>
            </w:sdtContent>
          </w:sdt>
          <w:p w:rsidR="00194113" w:rsidRPr="00CB0055" w:rsidRDefault="00194113" w:rsidP="00194113">
            <w:pPr>
              <w:pStyle w:val="Heading3"/>
            </w:pPr>
            <w:r>
              <w:t>STRENGTH</w:t>
            </w:r>
          </w:p>
          <w:p w:rsidR="00194113" w:rsidRDefault="00D3711A" w:rsidP="00194113">
            <w:r>
              <w:t>Self-Motivated</w:t>
            </w:r>
          </w:p>
          <w:p w:rsidR="00194113" w:rsidRDefault="00D3711A" w:rsidP="00194113">
            <w:r>
              <w:t>Quick Learner</w:t>
            </w:r>
          </w:p>
          <w:p w:rsidR="00194113" w:rsidRDefault="00D3711A" w:rsidP="00194113">
            <w:r>
              <w:t>Leadership Qualities</w:t>
            </w:r>
          </w:p>
          <w:p w:rsidR="004D3011" w:rsidRPr="00CB0055" w:rsidRDefault="00194113" w:rsidP="00194113">
            <w:pPr>
              <w:pStyle w:val="Heading3"/>
            </w:pPr>
            <w:r>
              <w:t xml:space="preserve">HOBBIES </w:t>
            </w:r>
          </w:p>
          <w:p w:rsidR="004D3011" w:rsidRDefault="00D4665E" w:rsidP="004D3011">
            <w:r>
              <w:t>Playing Cricket</w:t>
            </w:r>
          </w:p>
          <w:p w:rsidR="004D3011" w:rsidRDefault="00D4665E" w:rsidP="004D3011">
            <w:r>
              <w:t>Cooking</w:t>
            </w:r>
          </w:p>
          <w:p w:rsidR="004D3011" w:rsidRDefault="00D4665E" w:rsidP="004D3011">
            <w:r>
              <w:t>Listening to music</w:t>
            </w:r>
          </w:p>
          <w:p w:rsidR="004D3011" w:rsidRPr="004D3011" w:rsidRDefault="004D3011" w:rsidP="00D4665E"/>
        </w:tc>
        <w:tc>
          <w:tcPr>
            <w:tcW w:w="710" w:type="dxa"/>
          </w:tcPr>
          <w:p w:rsidR="001B2ABD" w:rsidRDefault="001B2ABD" w:rsidP="000C45FF">
            <w:pPr>
              <w:tabs>
                <w:tab w:val="left" w:pos="990"/>
              </w:tabs>
            </w:pPr>
          </w:p>
        </w:tc>
        <w:tc>
          <w:tcPr>
            <w:tcW w:w="6389" w:type="dxa"/>
          </w:tcPr>
          <w:p w:rsidR="004D3011" w:rsidRPr="001704CE" w:rsidRDefault="00392C34" w:rsidP="00392C34">
            <w:pPr>
              <w:pStyle w:val="Heading2"/>
              <w:rPr>
                <w:color w:val="548AB7" w:themeColor="accent1" w:themeShade="BF"/>
              </w:rPr>
            </w:pPr>
            <w:r w:rsidRPr="001704CE">
              <w:rPr>
                <w:color w:val="548AB7" w:themeColor="accent1" w:themeShade="BF"/>
              </w:rPr>
              <w:t>SKILLS</w:t>
            </w:r>
          </w:p>
          <w:p w:rsidR="00036450" w:rsidRDefault="00036450" w:rsidP="00036450"/>
          <w:p w:rsidR="00036450" w:rsidRDefault="00392C34" w:rsidP="00392C34">
            <w:pPr>
              <w:pStyle w:val="ListParagraph"/>
              <w:numPr>
                <w:ilvl w:val="0"/>
                <w:numId w:val="1"/>
              </w:numPr>
            </w:pPr>
            <w:r>
              <w:t xml:space="preserve">Good </w:t>
            </w:r>
            <w:r w:rsidRPr="00BD73D2">
              <w:rPr>
                <w:b/>
              </w:rPr>
              <w:t>Debugging</w:t>
            </w:r>
            <w:r>
              <w:t xml:space="preserve"> Console</w:t>
            </w:r>
          </w:p>
          <w:p w:rsidR="00392C34" w:rsidRDefault="00392C34" w:rsidP="00392C34">
            <w:pPr>
              <w:pStyle w:val="ListParagraph"/>
              <w:numPr>
                <w:ilvl w:val="0"/>
                <w:numId w:val="1"/>
              </w:numPr>
            </w:pPr>
            <w:r>
              <w:t xml:space="preserve">Excellent </w:t>
            </w:r>
            <w:r w:rsidRPr="00BD73D2">
              <w:rPr>
                <w:b/>
              </w:rPr>
              <w:t>Core Java</w:t>
            </w:r>
            <w:r>
              <w:t xml:space="preserve"> Knowledge</w:t>
            </w:r>
          </w:p>
          <w:p w:rsidR="00392C34" w:rsidRPr="00BD73D2" w:rsidRDefault="00392C34" w:rsidP="00392C34">
            <w:pPr>
              <w:pStyle w:val="ListParagraph"/>
              <w:numPr>
                <w:ilvl w:val="0"/>
                <w:numId w:val="1"/>
              </w:numPr>
              <w:rPr>
                <w:b/>
              </w:rPr>
            </w:pPr>
            <w:r>
              <w:t xml:space="preserve">Great experience on </w:t>
            </w:r>
            <w:r w:rsidRPr="00BD73D2">
              <w:rPr>
                <w:b/>
              </w:rPr>
              <w:t>JDBC, Servlets</w:t>
            </w:r>
            <w:r>
              <w:t xml:space="preserve"> and </w:t>
            </w:r>
            <w:r w:rsidRPr="00BD73D2">
              <w:rPr>
                <w:b/>
              </w:rPr>
              <w:t>JSP</w:t>
            </w:r>
          </w:p>
          <w:p w:rsidR="00392C34" w:rsidRDefault="00392C34" w:rsidP="00392C34">
            <w:pPr>
              <w:pStyle w:val="ListParagraph"/>
              <w:numPr>
                <w:ilvl w:val="0"/>
                <w:numId w:val="1"/>
              </w:numPr>
            </w:pPr>
            <w:r>
              <w:t xml:space="preserve">Strong knowledge on </w:t>
            </w:r>
            <w:r w:rsidRPr="00BD73D2">
              <w:rPr>
                <w:b/>
              </w:rPr>
              <w:t>SQL, PL/SQL</w:t>
            </w:r>
            <w:r>
              <w:t xml:space="preserve"> and </w:t>
            </w:r>
            <w:r w:rsidRPr="00BD73D2">
              <w:rPr>
                <w:b/>
              </w:rPr>
              <w:t>RDBMS</w:t>
            </w:r>
            <w:r>
              <w:t xml:space="preserve"> like </w:t>
            </w:r>
            <w:r w:rsidRPr="00BD73D2">
              <w:rPr>
                <w:b/>
              </w:rPr>
              <w:t>ORACLE</w:t>
            </w:r>
            <w:r>
              <w:t>.</w:t>
            </w:r>
          </w:p>
          <w:p w:rsidR="00392C34" w:rsidRDefault="00392C34" w:rsidP="00392C34">
            <w:pPr>
              <w:pStyle w:val="ListParagraph"/>
              <w:numPr>
                <w:ilvl w:val="0"/>
                <w:numId w:val="1"/>
              </w:numPr>
            </w:pPr>
            <w:r>
              <w:t xml:space="preserve">Having implementation on </w:t>
            </w:r>
            <w:r w:rsidRPr="00BD73D2">
              <w:rPr>
                <w:b/>
              </w:rPr>
              <w:t>spring boot</w:t>
            </w:r>
            <w:r>
              <w:t xml:space="preserve"> and </w:t>
            </w:r>
            <w:r w:rsidRPr="00BD73D2">
              <w:rPr>
                <w:b/>
              </w:rPr>
              <w:t>Micro services</w:t>
            </w:r>
            <w:r>
              <w:t>.</w:t>
            </w:r>
          </w:p>
          <w:p w:rsidR="00392C34" w:rsidRPr="00BD73D2" w:rsidRDefault="00392C34" w:rsidP="00392C34">
            <w:pPr>
              <w:pStyle w:val="ListParagraph"/>
              <w:numPr>
                <w:ilvl w:val="0"/>
                <w:numId w:val="1"/>
              </w:numPr>
              <w:rPr>
                <w:b/>
              </w:rPr>
            </w:pPr>
            <w:r>
              <w:t xml:space="preserve">Basic Idea of </w:t>
            </w:r>
            <w:r w:rsidRPr="00BD73D2">
              <w:rPr>
                <w:b/>
              </w:rPr>
              <w:t>HTML, CSS</w:t>
            </w:r>
            <w:r>
              <w:t xml:space="preserve"> and </w:t>
            </w:r>
            <w:r w:rsidRPr="00BD73D2">
              <w:rPr>
                <w:b/>
              </w:rPr>
              <w:t>JavaScript.</w:t>
            </w:r>
          </w:p>
          <w:p w:rsidR="00392C34" w:rsidRDefault="00392C34" w:rsidP="00392C34">
            <w:pPr>
              <w:pStyle w:val="ListParagraph"/>
              <w:numPr>
                <w:ilvl w:val="0"/>
                <w:numId w:val="1"/>
              </w:numPr>
            </w:pPr>
            <w:r>
              <w:t xml:space="preserve">Practical exposure on IDE’s like </w:t>
            </w:r>
            <w:r w:rsidRPr="00BD73D2">
              <w:rPr>
                <w:b/>
              </w:rPr>
              <w:t>STS</w:t>
            </w:r>
            <w:r>
              <w:t xml:space="preserve"> and </w:t>
            </w:r>
            <w:r w:rsidRPr="00BD73D2">
              <w:rPr>
                <w:b/>
              </w:rPr>
              <w:t>VSC</w:t>
            </w:r>
            <w:r>
              <w:t xml:space="preserve"> editors.</w:t>
            </w:r>
          </w:p>
          <w:p w:rsidR="00392C34" w:rsidRDefault="00392C34" w:rsidP="00392C34">
            <w:pPr>
              <w:pStyle w:val="ListParagraph"/>
              <w:numPr>
                <w:ilvl w:val="0"/>
                <w:numId w:val="1"/>
              </w:numPr>
            </w:pPr>
            <w:r>
              <w:t xml:space="preserve">Used tools like </w:t>
            </w:r>
            <w:r w:rsidRPr="00BD73D2">
              <w:rPr>
                <w:b/>
              </w:rPr>
              <w:t>POSTMA</w:t>
            </w:r>
            <w:r w:rsidR="00BD73D2" w:rsidRPr="00BD73D2">
              <w:rPr>
                <w:b/>
              </w:rPr>
              <w:t>N, GIT/GITHUB, MAVEN</w:t>
            </w:r>
            <w:r>
              <w:t xml:space="preserve"> and </w:t>
            </w:r>
            <w:r w:rsidRPr="00BD73D2">
              <w:rPr>
                <w:b/>
              </w:rPr>
              <w:t>JUNIT.</w:t>
            </w:r>
          </w:p>
          <w:p w:rsidR="00036450" w:rsidRPr="001704CE" w:rsidRDefault="00411A14" w:rsidP="00036450">
            <w:pPr>
              <w:pStyle w:val="Heading2"/>
              <w:rPr>
                <w:color w:val="548AB7" w:themeColor="accent1" w:themeShade="BF"/>
              </w:rPr>
            </w:pPr>
            <w:r w:rsidRPr="001704CE">
              <w:rPr>
                <w:color w:val="548AB7" w:themeColor="accent1" w:themeShade="BF"/>
              </w:rPr>
              <w:t>Qualification</w:t>
            </w:r>
          </w:p>
          <w:p w:rsidR="00036450" w:rsidRDefault="00E62B62" w:rsidP="00BD73D2">
            <w:pPr>
              <w:pStyle w:val="Heading4"/>
            </w:pPr>
            <w:r>
              <w:t>[B.TECH]</w:t>
            </w:r>
            <w:r w:rsidR="00036450">
              <w:t xml:space="preserve"> </w:t>
            </w:r>
            <w:r>
              <w:t xml:space="preserve">- </w:t>
            </w:r>
            <w:r w:rsidR="00BD73D2">
              <w:t>[CSE]</w:t>
            </w:r>
          </w:p>
          <w:p w:rsidR="00E62B62" w:rsidRDefault="00E62B62" w:rsidP="00BD73D2">
            <w:r>
              <w:t xml:space="preserve">College : </w:t>
            </w:r>
            <w:r w:rsidR="00BD73D2">
              <w:t>CBIT</w:t>
            </w:r>
          </w:p>
          <w:p w:rsidR="00E62B62" w:rsidRDefault="00E62B62" w:rsidP="00BD73D2">
            <w:r>
              <w:t>CGPA    : 7.2</w:t>
            </w:r>
          </w:p>
          <w:p w:rsidR="00E62B62" w:rsidRDefault="00E62B62" w:rsidP="00BD73D2">
            <w:r>
              <w:t>2019 - 2023</w:t>
            </w:r>
          </w:p>
          <w:p w:rsidR="00E62B62" w:rsidRPr="00BD73D2" w:rsidRDefault="00E62B62" w:rsidP="00BD73D2"/>
          <w:p w:rsidR="004D3011" w:rsidRDefault="00036450" w:rsidP="00036450">
            <w:r w:rsidRPr="00036450">
              <w:t xml:space="preserve"> </w:t>
            </w:r>
          </w:p>
          <w:p w:rsidR="00E62B62" w:rsidRDefault="00E62B62" w:rsidP="00E62B62">
            <w:pPr>
              <w:pStyle w:val="Heading4"/>
            </w:pPr>
            <w:r>
              <w:t>[INTERMEDIATE] – [MPC]</w:t>
            </w:r>
          </w:p>
          <w:p w:rsidR="00E62B62" w:rsidRDefault="00E62B62" w:rsidP="00E62B62">
            <w:r>
              <w:t>College : Narayana Junior College</w:t>
            </w:r>
          </w:p>
          <w:p w:rsidR="00E62B62" w:rsidRDefault="00E62B62" w:rsidP="00E62B62">
            <w:r>
              <w:t>CGPA    : 7.2</w:t>
            </w:r>
          </w:p>
          <w:p w:rsidR="00E62B62" w:rsidRDefault="00E62B62" w:rsidP="00E62B62">
            <w:r>
              <w:t>2017 - 2019</w:t>
            </w:r>
          </w:p>
          <w:p w:rsidR="004D3011" w:rsidRDefault="004D3011" w:rsidP="00036450"/>
          <w:p w:rsidR="00E62B62" w:rsidRDefault="00E62B62" w:rsidP="00E62B62">
            <w:pPr>
              <w:pStyle w:val="Heading4"/>
            </w:pPr>
            <w:r>
              <w:t xml:space="preserve">[SCHOOLING] </w:t>
            </w:r>
          </w:p>
          <w:p w:rsidR="00E62B62" w:rsidRDefault="00E62B62" w:rsidP="00E62B62">
            <w:r>
              <w:t>College : High School</w:t>
            </w:r>
          </w:p>
          <w:p w:rsidR="00E62B62" w:rsidRDefault="00E62B62" w:rsidP="00E62B62">
            <w:r>
              <w:t>CGPA    : 7.2</w:t>
            </w:r>
          </w:p>
          <w:p w:rsidR="00036450" w:rsidRDefault="00E62B62" w:rsidP="004E3E9B">
            <w:r>
              <w:t>2016</w:t>
            </w:r>
          </w:p>
          <w:p w:rsidR="004E3E9B" w:rsidRPr="004E3E9B" w:rsidRDefault="004E3E9B" w:rsidP="004E3E9B">
            <w:pPr>
              <w:pStyle w:val="Heading2"/>
              <w:rPr>
                <w:color w:val="548AB7" w:themeColor="accent1" w:themeShade="BF"/>
              </w:rPr>
            </w:pPr>
            <w:r>
              <w:rPr>
                <w:color w:val="548AB7" w:themeColor="accent1" w:themeShade="BF"/>
              </w:rPr>
              <w:t>Project Summary</w:t>
            </w:r>
          </w:p>
        </w:tc>
      </w:tr>
    </w:tbl>
    <w:p w:rsidR="004E3E9B" w:rsidRDefault="004E3E9B" w:rsidP="004E3E9B">
      <w:pPr>
        <w:ind w:left="3600" w:firstLine="720"/>
      </w:pPr>
      <w:r w:rsidRPr="004E3E9B">
        <w:rPr>
          <w:b/>
        </w:rPr>
        <w:t>Project Ti</w:t>
      </w:r>
      <w:r>
        <w:rPr>
          <w:b/>
        </w:rPr>
        <w:t>t</w:t>
      </w:r>
      <w:r w:rsidRPr="004E3E9B">
        <w:rPr>
          <w:b/>
        </w:rPr>
        <w:t>le</w:t>
      </w:r>
      <w:r>
        <w:rPr>
          <w:b/>
        </w:rPr>
        <w:tab/>
      </w:r>
      <w:r>
        <w:t xml:space="preserve">: </w:t>
      </w:r>
      <w:r>
        <w:tab/>
      </w:r>
      <w:r>
        <w:t xml:space="preserve">Employee Management System </w:t>
      </w:r>
    </w:p>
    <w:p w:rsidR="004E3E9B" w:rsidRDefault="004E3E9B" w:rsidP="004E3E9B">
      <w:pPr>
        <w:ind w:left="3600" w:firstLine="720"/>
      </w:pPr>
      <w:r>
        <w:rPr>
          <w:b/>
        </w:rPr>
        <w:t>Client</w:t>
      </w:r>
      <w:r>
        <w:rPr>
          <w:b/>
        </w:rPr>
        <w:tab/>
      </w:r>
      <w:r>
        <w:rPr>
          <w:b/>
        </w:rPr>
        <w:tab/>
      </w:r>
      <w:r w:rsidRPr="004E3E9B">
        <w:rPr>
          <w:b/>
        </w:rPr>
        <w:t>:</w:t>
      </w:r>
      <w:r>
        <w:t xml:space="preserve"> </w:t>
      </w:r>
      <w:r>
        <w:tab/>
      </w:r>
      <w:r>
        <w:t xml:space="preserve">Codetru </w:t>
      </w:r>
    </w:p>
    <w:p w:rsidR="004E3E9B" w:rsidRDefault="004E3E9B" w:rsidP="004E3E9B">
      <w:pPr>
        <w:ind w:left="3600" w:firstLine="720"/>
      </w:pPr>
      <w:r w:rsidRPr="004E3E9B">
        <w:rPr>
          <w:b/>
        </w:rPr>
        <w:t>Technologie</w:t>
      </w:r>
      <w:r w:rsidRPr="004E3E9B">
        <w:rPr>
          <w:b/>
        </w:rPr>
        <w:t>s</w:t>
      </w:r>
      <w:r>
        <w:rPr>
          <w:b/>
        </w:rPr>
        <w:tab/>
      </w:r>
      <w:r w:rsidRPr="004E3E9B">
        <w:rPr>
          <w:b/>
        </w:rPr>
        <w:t>:</w:t>
      </w:r>
      <w:r>
        <w:rPr>
          <w:b/>
        </w:rPr>
        <w:tab/>
      </w:r>
      <w:r>
        <w:t>ReactJS, Spring Boot &amp; MySQL</w:t>
      </w:r>
    </w:p>
    <w:p w:rsidR="004E3E9B" w:rsidRDefault="004E3E9B" w:rsidP="004E3E9B">
      <w:pPr>
        <w:ind w:left="3600" w:firstLine="720"/>
      </w:pPr>
    </w:p>
    <w:p w:rsidR="004E3E9B" w:rsidRDefault="004E3E9B" w:rsidP="004E3E9B">
      <w:pPr>
        <w:ind w:left="3600" w:firstLine="720"/>
        <w:rPr>
          <w:b/>
          <w:u w:val="single"/>
        </w:rPr>
      </w:pPr>
      <w:r>
        <w:rPr>
          <w:b/>
          <w:u w:val="single"/>
        </w:rPr>
        <w:t>SUMMARY:</w:t>
      </w:r>
    </w:p>
    <w:p w:rsidR="004E3E9B" w:rsidRPr="004E3E9B" w:rsidRDefault="004E3E9B" w:rsidP="004E3E9B">
      <w:pPr>
        <w:ind w:left="3600" w:firstLine="720"/>
        <w:rPr>
          <w:b/>
          <w:u w:val="single"/>
        </w:rPr>
      </w:pPr>
      <w:bookmarkStart w:id="0" w:name="_GoBack"/>
      <w:bookmarkEnd w:id="0"/>
    </w:p>
    <w:p w:rsidR="0043117B" w:rsidRPr="004E3E9B" w:rsidRDefault="004E3E9B" w:rsidP="004E3E9B">
      <w:pPr>
        <w:ind w:left="4320"/>
        <w:jc w:val="both"/>
      </w:pPr>
      <w:r>
        <w:t>Employees are the backbone of any company therefore their management plays a major role in deciding the success of an organization. Employees Management Software makes it easy for the employer to keep track of all records. This software allows the administrator to edit employees, add new employees, transfer or promote or 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This system brings about an easy way of maintaining the details of employees working in any organization.</w:t>
      </w:r>
    </w:p>
    <w:sectPr w:rsidR="0043117B" w:rsidRPr="004E3E9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5F" w:rsidRDefault="00985F5F" w:rsidP="000C45FF">
      <w:r>
        <w:separator/>
      </w:r>
    </w:p>
  </w:endnote>
  <w:endnote w:type="continuationSeparator" w:id="0">
    <w:p w:rsidR="00985F5F" w:rsidRDefault="00985F5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5F" w:rsidRDefault="00985F5F" w:rsidP="000C45FF">
      <w:r>
        <w:separator/>
      </w:r>
    </w:p>
  </w:footnote>
  <w:footnote w:type="continuationSeparator" w:id="0">
    <w:p w:rsidR="00985F5F" w:rsidRDefault="00985F5F"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val="en-IN" w:eastAsia="en-IN"/>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70BE3"/>
    <w:multiLevelType w:val="hybridMultilevel"/>
    <w:tmpl w:val="5D18CF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37"/>
    <w:rsid w:val="00004087"/>
    <w:rsid w:val="00036450"/>
    <w:rsid w:val="00094499"/>
    <w:rsid w:val="000A081E"/>
    <w:rsid w:val="000C45FF"/>
    <w:rsid w:val="000E3FD1"/>
    <w:rsid w:val="00112054"/>
    <w:rsid w:val="001525E1"/>
    <w:rsid w:val="001704CE"/>
    <w:rsid w:val="00180329"/>
    <w:rsid w:val="0019001F"/>
    <w:rsid w:val="00194113"/>
    <w:rsid w:val="001A74A5"/>
    <w:rsid w:val="001B2ABD"/>
    <w:rsid w:val="001E0391"/>
    <w:rsid w:val="001E1759"/>
    <w:rsid w:val="001F1ECC"/>
    <w:rsid w:val="002400EB"/>
    <w:rsid w:val="00256CF7"/>
    <w:rsid w:val="00281FD5"/>
    <w:rsid w:val="0030481B"/>
    <w:rsid w:val="003156FC"/>
    <w:rsid w:val="003254B5"/>
    <w:rsid w:val="0037121F"/>
    <w:rsid w:val="00392C34"/>
    <w:rsid w:val="003A6B7D"/>
    <w:rsid w:val="003B06CA"/>
    <w:rsid w:val="004071FC"/>
    <w:rsid w:val="00411A14"/>
    <w:rsid w:val="00445947"/>
    <w:rsid w:val="004813B3"/>
    <w:rsid w:val="00496591"/>
    <w:rsid w:val="004C63E4"/>
    <w:rsid w:val="004D3011"/>
    <w:rsid w:val="004E3E9B"/>
    <w:rsid w:val="005262AC"/>
    <w:rsid w:val="005E39D5"/>
    <w:rsid w:val="005E4647"/>
    <w:rsid w:val="00600670"/>
    <w:rsid w:val="0062123A"/>
    <w:rsid w:val="00643937"/>
    <w:rsid w:val="00646E75"/>
    <w:rsid w:val="006771D0"/>
    <w:rsid w:val="00715FCB"/>
    <w:rsid w:val="00743101"/>
    <w:rsid w:val="007775E1"/>
    <w:rsid w:val="007867A0"/>
    <w:rsid w:val="007927F5"/>
    <w:rsid w:val="00802CA0"/>
    <w:rsid w:val="009260CD"/>
    <w:rsid w:val="00952C25"/>
    <w:rsid w:val="00985F5F"/>
    <w:rsid w:val="00A2118D"/>
    <w:rsid w:val="00AB3FF2"/>
    <w:rsid w:val="00AD76E2"/>
    <w:rsid w:val="00B20152"/>
    <w:rsid w:val="00B359E4"/>
    <w:rsid w:val="00B57D98"/>
    <w:rsid w:val="00B70850"/>
    <w:rsid w:val="00BD73D2"/>
    <w:rsid w:val="00C066B6"/>
    <w:rsid w:val="00C37BA1"/>
    <w:rsid w:val="00C4674C"/>
    <w:rsid w:val="00C506CF"/>
    <w:rsid w:val="00C72BED"/>
    <w:rsid w:val="00C9578B"/>
    <w:rsid w:val="00CB0055"/>
    <w:rsid w:val="00D2522B"/>
    <w:rsid w:val="00D3711A"/>
    <w:rsid w:val="00D422DE"/>
    <w:rsid w:val="00D4665E"/>
    <w:rsid w:val="00D5459D"/>
    <w:rsid w:val="00DA1F4D"/>
    <w:rsid w:val="00DD172A"/>
    <w:rsid w:val="00E25A26"/>
    <w:rsid w:val="00E4381A"/>
    <w:rsid w:val="00E55D74"/>
    <w:rsid w:val="00E62B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643937"/>
    <w:rPr>
      <w:sz w:val="18"/>
      <w:szCs w:val="22"/>
    </w:rPr>
  </w:style>
  <w:style w:type="paragraph" w:styleId="ListParagraph">
    <w:name w:val="List Paragraph"/>
    <w:basedOn w:val="Normal"/>
    <w:uiPriority w:val="34"/>
    <w:semiHidden/>
    <w:qFormat/>
    <w:rsid w:val="00392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D3CEAD47D7423E91EF5B653041FAE6"/>
        <w:category>
          <w:name w:val="General"/>
          <w:gallery w:val="placeholder"/>
        </w:category>
        <w:types>
          <w:type w:val="bbPlcHdr"/>
        </w:types>
        <w:behaviors>
          <w:behavior w:val="content"/>
        </w:behaviors>
        <w:guid w:val="{2E17B250-3995-45FD-8CF1-289FE64DAA78}"/>
      </w:docPartPr>
      <w:docPartBody>
        <w:p w:rsidR="003F59D1" w:rsidRDefault="00484A83">
          <w:pPr>
            <w:pStyle w:val="2AD3CEAD47D7423E91EF5B653041FAE6"/>
          </w:pPr>
          <w:r w:rsidRPr="00CB0055">
            <w:t>Contact</w:t>
          </w:r>
        </w:p>
      </w:docPartBody>
    </w:docPart>
    <w:docPart>
      <w:docPartPr>
        <w:name w:val="55979F12091F4CC4916825662B260E38"/>
        <w:category>
          <w:name w:val="General"/>
          <w:gallery w:val="placeholder"/>
        </w:category>
        <w:types>
          <w:type w:val="bbPlcHdr"/>
        </w:types>
        <w:behaviors>
          <w:behavior w:val="content"/>
        </w:behaviors>
        <w:guid w:val="{874838BB-84F2-455B-B6AA-53F1C7786953}"/>
      </w:docPartPr>
      <w:docPartBody>
        <w:p w:rsidR="003F59D1" w:rsidRDefault="00484A83">
          <w:pPr>
            <w:pStyle w:val="55979F12091F4CC4916825662B260E38"/>
          </w:pPr>
          <w:r w:rsidRPr="004D3011">
            <w:t>PHONE:</w:t>
          </w:r>
        </w:p>
      </w:docPartBody>
    </w:docPart>
    <w:docPart>
      <w:docPartPr>
        <w:name w:val="B64A8A42536447CBBCC9824C82103E05"/>
        <w:category>
          <w:name w:val="General"/>
          <w:gallery w:val="placeholder"/>
        </w:category>
        <w:types>
          <w:type w:val="bbPlcHdr"/>
        </w:types>
        <w:behaviors>
          <w:behavior w:val="content"/>
        </w:behaviors>
        <w:guid w:val="{AE102629-5C6C-46C5-A978-3A2F4B222DC2}"/>
      </w:docPartPr>
      <w:docPartBody>
        <w:p w:rsidR="003F59D1" w:rsidRDefault="00484A83">
          <w:pPr>
            <w:pStyle w:val="B64A8A42536447CBBCC9824C82103E05"/>
          </w:pPr>
          <w:r>
            <w:t>678-555-0103</w:t>
          </w:r>
        </w:p>
      </w:docPartBody>
    </w:docPart>
    <w:docPart>
      <w:docPartPr>
        <w:name w:val="573B9FBBA0D648C7A7C1696B1BC7B712"/>
        <w:category>
          <w:name w:val="General"/>
          <w:gallery w:val="placeholder"/>
        </w:category>
        <w:types>
          <w:type w:val="bbPlcHdr"/>
        </w:types>
        <w:behaviors>
          <w:behavior w:val="content"/>
        </w:behaviors>
        <w:guid w:val="{3D5AC132-65E6-43CD-85DD-5B7ECEE872AD}"/>
      </w:docPartPr>
      <w:docPartBody>
        <w:p w:rsidR="003F59D1" w:rsidRDefault="00484A83">
          <w:pPr>
            <w:pStyle w:val="573B9FBBA0D648C7A7C1696B1BC7B712"/>
          </w:pPr>
          <w:r w:rsidRPr="004D3011">
            <w:t>EMAIL:</w:t>
          </w:r>
        </w:p>
      </w:docPartBody>
    </w:docPart>
    <w:docPart>
      <w:docPartPr>
        <w:name w:val="C380C73B87614588A0B59EF1F10384E4"/>
        <w:category>
          <w:name w:val="General"/>
          <w:gallery w:val="placeholder"/>
        </w:category>
        <w:types>
          <w:type w:val="bbPlcHdr"/>
        </w:types>
        <w:behaviors>
          <w:behavior w:val="content"/>
        </w:behaviors>
        <w:guid w:val="{4F2409E3-8B80-4380-BB02-40FA8C100678}"/>
      </w:docPartPr>
      <w:docPartBody>
        <w:p w:rsidR="003F59D1" w:rsidRDefault="00484A83">
          <w:pPr>
            <w:pStyle w:val="C380C73B87614588A0B59EF1F10384E4"/>
          </w:pPr>
          <w:r w:rsidRPr="00E4381A">
            <w:rPr>
              <w:rStyle w:val="Hyperlink"/>
            </w:rPr>
            <w:t>someone@example.com</w:t>
          </w:r>
          <w:hyperlink r:id="rId4" w:history="1">
            <w:r>
              <w:rPr>
                <w:rStyle w:val="Hyperlink"/>
              </w:rPr>
              <w:t>mailto:emailgoeshere@example.com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E"/>
    <w:rsid w:val="001D77BF"/>
    <w:rsid w:val="003F59D1"/>
    <w:rsid w:val="00484A83"/>
    <w:rsid w:val="007F2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677B4EC3A434D9E692B1E740C6391">
    <w:name w:val="606677B4EC3A434D9E692B1E740C6391"/>
  </w:style>
  <w:style w:type="paragraph" w:customStyle="1" w:styleId="1883D36D939C405EA35941A3613AB0FA">
    <w:name w:val="1883D36D939C405EA35941A3613AB0FA"/>
  </w:style>
  <w:style w:type="paragraph" w:customStyle="1" w:styleId="7FF21177D63245D0A050ED8C9F2536C5">
    <w:name w:val="7FF21177D63245D0A050ED8C9F2536C5"/>
  </w:style>
  <w:style w:type="paragraph" w:customStyle="1" w:styleId="CDFE992293164CB8956DDBA53392CA82">
    <w:name w:val="CDFE992293164CB8956DDBA53392CA82"/>
  </w:style>
  <w:style w:type="paragraph" w:customStyle="1" w:styleId="2AD3CEAD47D7423E91EF5B653041FAE6">
    <w:name w:val="2AD3CEAD47D7423E91EF5B653041FAE6"/>
  </w:style>
  <w:style w:type="paragraph" w:customStyle="1" w:styleId="55979F12091F4CC4916825662B260E38">
    <w:name w:val="55979F12091F4CC4916825662B260E38"/>
  </w:style>
  <w:style w:type="paragraph" w:customStyle="1" w:styleId="B64A8A42536447CBBCC9824C82103E05">
    <w:name w:val="B64A8A42536447CBBCC9824C82103E05"/>
  </w:style>
  <w:style w:type="paragraph" w:customStyle="1" w:styleId="12E7382BE13A499D89AF952005DE5056">
    <w:name w:val="12E7382BE13A499D89AF952005DE5056"/>
  </w:style>
  <w:style w:type="paragraph" w:customStyle="1" w:styleId="B6C9C35073DF48A19B04B63E64F7DB41">
    <w:name w:val="B6C9C35073DF48A19B04B63E64F7DB41"/>
  </w:style>
  <w:style w:type="paragraph" w:customStyle="1" w:styleId="573B9FBBA0D648C7A7C1696B1BC7B712">
    <w:name w:val="573B9FBBA0D648C7A7C1696B1BC7B712"/>
  </w:style>
  <w:style w:type="character" w:styleId="Hyperlink">
    <w:name w:val="Hyperlink"/>
    <w:basedOn w:val="DefaultParagraphFont"/>
    <w:uiPriority w:val="99"/>
    <w:unhideWhenUsed/>
    <w:rPr>
      <w:color w:val="C45911" w:themeColor="accent2" w:themeShade="BF"/>
      <w:u w:val="single"/>
    </w:rPr>
  </w:style>
  <w:style w:type="paragraph" w:customStyle="1" w:styleId="C380C73B87614588A0B59EF1F10384E4">
    <w:name w:val="C380C73B87614588A0B59EF1F10384E4"/>
  </w:style>
  <w:style w:type="paragraph" w:customStyle="1" w:styleId="DA6D3B3AF83E4E298E57566776449DFC">
    <w:name w:val="DA6D3B3AF83E4E298E57566776449DFC"/>
  </w:style>
  <w:style w:type="paragraph" w:customStyle="1" w:styleId="8D94EDC365FF4232B4B4F1360541DC4A">
    <w:name w:val="8D94EDC365FF4232B4B4F1360541DC4A"/>
  </w:style>
  <w:style w:type="paragraph" w:customStyle="1" w:styleId="10929D661E0F49ADBD9A94F08BC326BD">
    <w:name w:val="10929D661E0F49ADBD9A94F08BC326BD"/>
  </w:style>
  <w:style w:type="paragraph" w:customStyle="1" w:styleId="1214F607AE6046C2998AD8FFF06E9934">
    <w:name w:val="1214F607AE6046C2998AD8FFF06E9934"/>
  </w:style>
  <w:style w:type="paragraph" w:customStyle="1" w:styleId="FC340E6D0FBE44C8AAB9EC04E78E7D16">
    <w:name w:val="FC340E6D0FBE44C8AAB9EC04E78E7D16"/>
  </w:style>
  <w:style w:type="paragraph" w:customStyle="1" w:styleId="F6D89D6EDA9046298E4007E46066E1F5">
    <w:name w:val="F6D89D6EDA9046298E4007E46066E1F5"/>
  </w:style>
  <w:style w:type="paragraph" w:customStyle="1" w:styleId="D6017ABC3A404130B9661811F9C9D708">
    <w:name w:val="D6017ABC3A404130B9661811F9C9D708"/>
  </w:style>
  <w:style w:type="paragraph" w:customStyle="1" w:styleId="FDAAB2EBC13646BA8268579C4DC343B1">
    <w:name w:val="FDAAB2EBC13646BA8268579C4DC343B1"/>
  </w:style>
  <w:style w:type="paragraph" w:customStyle="1" w:styleId="C40699ED4EE94C22B643BAFB7DA69184">
    <w:name w:val="C40699ED4EE94C22B643BAFB7DA69184"/>
  </w:style>
  <w:style w:type="paragraph" w:customStyle="1" w:styleId="0006E0652C4A4C9D9EE86BC34C66254F">
    <w:name w:val="0006E0652C4A4C9D9EE86BC34C66254F"/>
  </w:style>
  <w:style w:type="paragraph" w:customStyle="1" w:styleId="4C5C0AAFFB5C4A2E901552DD01C41C17">
    <w:name w:val="4C5C0AAFFB5C4A2E901552DD01C41C17"/>
  </w:style>
  <w:style w:type="paragraph" w:customStyle="1" w:styleId="AEA135BCDC9D4153B9268AF0D79E4448">
    <w:name w:val="AEA135BCDC9D4153B9268AF0D79E4448"/>
  </w:style>
  <w:style w:type="paragraph" w:customStyle="1" w:styleId="931A27DB6E084DA38DA0D250F5917684">
    <w:name w:val="931A27DB6E084DA38DA0D250F5917684"/>
  </w:style>
  <w:style w:type="paragraph" w:customStyle="1" w:styleId="DF14B05791C24E7A86325044461C8198">
    <w:name w:val="DF14B05791C24E7A86325044461C8198"/>
  </w:style>
  <w:style w:type="paragraph" w:customStyle="1" w:styleId="A67055459D2B4698A6ECF54DBF3001D2">
    <w:name w:val="A67055459D2B4698A6ECF54DBF3001D2"/>
  </w:style>
  <w:style w:type="paragraph" w:customStyle="1" w:styleId="B878884F13E148A3B778771D09A4BF68">
    <w:name w:val="B878884F13E148A3B778771D09A4BF68"/>
  </w:style>
  <w:style w:type="paragraph" w:customStyle="1" w:styleId="ACEC39E98BBB4FDA92589EF64AA1132F">
    <w:name w:val="ACEC39E98BBB4FDA92589EF64AA1132F"/>
  </w:style>
  <w:style w:type="paragraph" w:customStyle="1" w:styleId="FCBE3F8FC9964DDA919D9563749864E3">
    <w:name w:val="FCBE3F8FC9964DDA919D9563749864E3"/>
  </w:style>
  <w:style w:type="paragraph" w:customStyle="1" w:styleId="57873CD695BD45609DD057B8665C43D7">
    <w:name w:val="57873CD695BD45609DD057B8665C43D7"/>
  </w:style>
  <w:style w:type="paragraph" w:customStyle="1" w:styleId="2C7D0B4B2041407E959E5FE075C6C7B3">
    <w:name w:val="2C7D0B4B2041407E959E5FE075C6C7B3"/>
  </w:style>
  <w:style w:type="paragraph" w:customStyle="1" w:styleId="C79F67E5891D4CFDA1196AA8E830C5A1">
    <w:name w:val="C79F67E5891D4CFDA1196AA8E830C5A1"/>
  </w:style>
  <w:style w:type="paragraph" w:customStyle="1" w:styleId="887D070AD7694E04A736EF579CC3E23E">
    <w:name w:val="887D070AD7694E04A736EF579CC3E23E"/>
  </w:style>
  <w:style w:type="paragraph" w:customStyle="1" w:styleId="0482DDAEBAFC4D0A95A35B4B8B61956A">
    <w:name w:val="0482DDAEBAFC4D0A95A35B4B8B61956A"/>
  </w:style>
  <w:style w:type="paragraph" w:customStyle="1" w:styleId="2DF7A6F3B87C4FFC840F452C2A16BFA6">
    <w:name w:val="2DF7A6F3B87C4FFC840F452C2A16BFA6"/>
  </w:style>
  <w:style w:type="paragraph" w:customStyle="1" w:styleId="F5F0D03434B2412EB4D2314FD237CB21">
    <w:name w:val="F5F0D03434B2412EB4D2314FD237CB21"/>
  </w:style>
  <w:style w:type="paragraph" w:customStyle="1" w:styleId="B18DBCD334F6457DAF49ECE1F8A5671D">
    <w:name w:val="B18DBCD334F6457DAF49ECE1F8A5671D"/>
  </w:style>
  <w:style w:type="paragraph" w:customStyle="1" w:styleId="43EE16E23A404D3DB23A6DD3E5A63D80">
    <w:name w:val="43EE16E23A404D3DB23A6DD3E5A63D80"/>
  </w:style>
  <w:style w:type="paragraph" w:customStyle="1" w:styleId="A23CFFF83A1D41A9BE7952C168929FCF">
    <w:name w:val="A23CFFF83A1D41A9BE7952C168929FCF"/>
  </w:style>
  <w:style w:type="paragraph" w:customStyle="1" w:styleId="24C9B9D1BA7940A7BD57C3B5CC75DA6F">
    <w:name w:val="24C9B9D1BA7940A7BD57C3B5CC75DA6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16DBA3F8A504912A06916EEEDE817C6">
    <w:name w:val="616DBA3F8A504912A06916EEEDE817C6"/>
  </w:style>
  <w:style w:type="paragraph" w:customStyle="1" w:styleId="C6ABDC5F28DF42BDB5A629D259E33D21">
    <w:name w:val="C6ABDC5F28DF42BDB5A629D259E33D21"/>
    <w:rsid w:val="007F270E"/>
  </w:style>
  <w:style w:type="paragraph" w:customStyle="1" w:styleId="04F978BB3EBA469BA3D85800488802A2">
    <w:name w:val="04F978BB3EBA469BA3D85800488802A2"/>
    <w:rsid w:val="007F270E"/>
  </w:style>
  <w:style w:type="paragraph" w:customStyle="1" w:styleId="A248DF6750694CDCB79AD9448E50E52E">
    <w:name w:val="A248DF6750694CDCB79AD9448E50E52E"/>
    <w:rsid w:val="007F270E"/>
  </w:style>
  <w:style w:type="paragraph" w:customStyle="1" w:styleId="8D8ED2A4C659486B93D017737E6E096D">
    <w:name w:val="8D8ED2A4C659486B93D017737E6E096D"/>
    <w:rsid w:val="007F270E"/>
  </w:style>
  <w:style w:type="paragraph" w:customStyle="1" w:styleId="BB3B62CB846B49F68516AAC2658AE204">
    <w:name w:val="BB3B62CB846B49F68516AAC2658AE204"/>
    <w:rsid w:val="007F270E"/>
  </w:style>
  <w:style w:type="paragraph" w:customStyle="1" w:styleId="C2683E6377564B96AF09E40AEEBEFD13">
    <w:name w:val="C2683E6377564B96AF09E40AEEBEFD13"/>
    <w:rsid w:val="007F270E"/>
  </w:style>
  <w:style w:type="paragraph" w:customStyle="1" w:styleId="F39A08771BFB4740BAC23123BD93DA16">
    <w:name w:val="F39A08771BFB4740BAC23123BD93DA16"/>
    <w:rsid w:val="007F270E"/>
  </w:style>
  <w:style w:type="paragraph" w:customStyle="1" w:styleId="1367BB612D6E4C7C9DE0E9EF0992A150">
    <w:name w:val="1367BB612D6E4C7C9DE0E9EF0992A150"/>
    <w:rsid w:val="007F270E"/>
  </w:style>
  <w:style w:type="paragraph" w:customStyle="1" w:styleId="579FB01E0B014BC2B4A0CA03480D1298">
    <w:name w:val="579FB01E0B014BC2B4A0CA03480D1298"/>
    <w:rsid w:val="007F2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2023-12-27T03:55:00Z</dcterms:created>
  <dcterms:modified xsi:type="dcterms:W3CDTF">2023-12-27T17:00:00Z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